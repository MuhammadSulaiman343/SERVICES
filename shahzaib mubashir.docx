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214B7A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CA7B23E" w14:textId="6C604FFA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86DD2D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83F0FB2" w14:textId="19698C60" w:rsidR="001B2ABD" w:rsidRDefault="003A5881" w:rsidP="001B2ABD">
            <w:pPr>
              <w:pStyle w:val="Title"/>
            </w:pPr>
            <w:r>
              <w:t>shahzaib mubashir</w:t>
            </w:r>
          </w:p>
          <w:p w14:paraId="264A0E56" w14:textId="633B756A" w:rsidR="001B2ABD" w:rsidRDefault="003A5881" w:rsidP="001B2ABD">
            <w:pPr>
              <w:pStyle w:val="Subtitle"/>
            </w:pPr>
            <w:r w:rsidRPr="001A3BBB">
              <w:rPr>
                <w:sz w:val="24"/>
                <w:szCs w:val="22"/>
              </w:rPr>
              <w:t>Accountant / Public Consultant</w:t>
            </w:r>
          </w:p>
        </w:tc>
      </w:tr>
      <w:tr w:rsidR="001B2ABD" w14:paraId="023B112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852FE704B624FEDABE326E824D49104"/>
              </w:placeholder>
              <w:temporary/>
              <w:showingPlcHdr/>
              <w15:appearance w15:val="hidden"/>
            </w:sdtPr>
            <w:sdtEndPr/>
            <w:sdtContent>
              <w:p w14:paraId="6FD68D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2E0A517" w14:textId="1827BF6F" w:rsidR="00036450" w:rsidRDefault="001A3BBB" w:rsidP="001A3BBB">
            <w:pPr>
              <w:jc w:val="both"/>
            </w:pPr>
            <w:r>
              <w:rPr>
                <w:rFonts w:ascii="Arial" w:hAnsi="Arial" w:cs="Arial"/>
                <w:color w:val="374151"/>
              </w:rPr>
              <w:t>I am a dedicated and motivated accounting and finance graduate with a strong foundation in financial principles and practices. My effective communication skills enable me to convey complex financial information clearly, fostering collaboration with team members and stakeholders. I am an eager learner, always seeking opportunities to expand my knowledge and adapt to new challenges in the field. With a proactive approach and a commitment to excellence, I am excited to contribute to your organization and help drive its financial success.</w:t>
            </w:r>
          </w:p>
          <w:p w14:paraId="1F2A2020" w14:textId="77777777" w:rsidR="00036450" w:rsidRDefault="00036450" w:rsidP="00036450"/>
          <w:sdt>
            <w:sdtPr>
              <w:id w:val="-1954003311"/>
              <w:placeholder>
                <w:docPart w:val="B9288F3AF55E4608A1B2111B97C760A5"/>
              </w:placeholder>
              <w:temporary/>
              <w:showingPlcHdr/>
              <w15:appearance w15:val="hidden"/>
            </w:sdtPr>
            <w:sdtEndPr/>
            <w:sdtContent>
              <w:p w14:paraId="2E1F2B0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1D2D89B97C4410B190CAF88F2D2E01"/>
              </w:placeholder>
              <w:temporary/>
              <w:showingPlcHdr/>
              <w15:appearance w15:val="hidden"/>
            </w:sdtPr>
            <w:sdtEndPr/>
            <w:sdtContent>
              <w:p w14:paraId="7CC2058D" w14:textId="77777777" w:rsidR="004D3011" w:rsidRDefault="004D3011" w:rsidP="004D3011">
                <w:r w:rsidRPr="00080612">
                  <w:rPr>
                    <w:b/>
                    <w:bCs/>
                  </w:rPr>
                  <w:t>PHONE:</w:t>
                </w:r>
              </w:p>
            </w:sdtContent>
          </w:sdt>
          <w:p w14:paraId="3A5BEEE7" w14:textId="726F8641" w:rsidR="004D3011" w:rsidRDefault="00080612" w:rsidP="004D3011">
            <w:r>
              <w:t>03068913420</w:t>
            </w:r>
          </w:p>
          <w:p w14:paraId="488D4A16" w14:textId="77777777" w:rsidR="004D3011" w:rsidRDefault="004D3011" w:rsidP="004D3011"/>
          <w:sdt>
            <w:sdtPr>
              <w:id w:val="-240260293"/>
              <w:placeholder>
                <w:docPart w:val="F3AFCD36F60549489FE9D17BC3A8439D"/>
              </w:placeholder>
              <w:temporary/>
              <w:showingPlcHdr/>
              <w15:appearance w15:val="hidden"/>
            </w:sdtPr>
            <w:sdtEndPr/>
            <w:sdtContent>
              <w:p w14:paraId="6F5FFB17" w14:textId="77777777" w:rsidR="004D3011" w:rsidRDefault="004D3011" w:rsidP="004D3011">
                <w:r w:rsidRPr="00080612">
                  <w:rPr>
                    <w:b/>
                    <w:bCs/>
                  </w:rPr>
                  <w:t>EMAIL:</w:t>
                </w:r>
              </w:p>
            </w:sdtContent>
          </w:sdt>
          <w:p w14:paraId="50309E09" w14:textId="631480D1" w:rsidR="00036450" w:rsidRPr="00E4381A" w:rsidRDefault="00080612" w:rsidP="004D3011">
            <w:pPr>
              <w:rPr>
                <w:rStyle w:val="Hyperlink"/>
              </w:rPr>
            </w:pPr>
            <w:r>
              <w:t>Shahzaibmubashir83@gmail.com</w:t>
            </w:r>
          </w:p>
          <w:sdt>
            <w:sdtPr>
              <w:id w:val="-1444214663"/>
              <w:placeholder>
                <w:docPart w:val="2C19A861C79743DEB942CB3E40E22514"/>
              </w:placeholder>
              <w:temporary/>
              <w:showingPlcHdr/>
              <w15:appearance w15:val="hidden"/>
            </w:sdtPr>
            <w:sdtEndPr/>
            <w:sdtContent>
              <w:p w14:paraId="742BA2B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3BF938C" w14:textId="3DEF36A0" w:rsidR="00080612" w:rsidRDefault="00080612" w:rsidP="004D3011">
            <w:r>
              <w:t xml:space="preserve">-Debate on facts </w:t>
            </w:r>
          </w:p>
          <w:p w14:paraId="79683E06" w14:textId="6BF3D1AC" w:rsidR="004D3011" w:rsidRDefault="00080612" w:rsidP="004D3011">
            <w:r>
              <w:t>-Reading</w:t>
            </w:r>
          </w:p>
          <w:p w14:paraId="678F8817" w14:textId="77777777" w:rsidR="00080612" w:rsidRDefault="00080612" w:rsidP="004D3011">
            <w:r>
              <w:t>-Sports</w:t>
            </w:r>
          </w:p>
          <w:p w14:paraId="00FF1593" w14:textId="11A7C316" w:rsidR="00080612" w:rsidRPr="004D3011" w:rsidRDefault="00080612" w:rsidP="004D3011">
            <w:r>
              <w:t>-Gaming</w:t>
            </w:r>
          </w:p>
        </w:tc>
        <w:tc>
          <w:tcPr>
            <w:tcW w:w="720" w:type="dxa"/>
          </w:tcPr>
          <w:p w14:paraId="54EB58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F0C2F7FB2474B118A1F3B915BE002D6"/>
              </w:placeholder>
              <w:temporary/>
              <w:showingPlcHdr/>
              <w15:appearance w15:val="hidden"/>
            </w:sdtPr>
            <w:sdtEndPr/>
            <w:sdtContent>
              <w:p w14:paraId="63A97E7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A2B6535" w14:textId="0DD65D9A" w:rsidR="00080612" w:rsidRPr="00080612" w:rsidRDefault="003A5881" w:rsidP="00080612">
            <w:pPr>
              <w:pStyle w:val="Heading4"/>
            </w:pPr>
            <w:r>
              <w:t>[Aspire College]</w:t>
            </w:r>
          </w:p>
          <w:p w14:paraId="1482A678" w14:textId="347EBDB5" w:rsidR="00036450" w:rsidRDefault="003A5881" w:rsidP="00036450">
            <w:r>
              <w:t>I</w:t>
            </w:r>
            <w:r w:rsidR="00080612">
              <w:t>ntermediate in Commerce</w:t>
            </w:r>
            <w:r w:rsidR="006A2A94">
              <w:t xml:space="preserve"> (</w:t>
            </w:r>
            <w:proofErr w:type="gramStart"/>
            <w:r w:rsidR="006A2A94">
              <w:t>I.Com</w:t>
            </w:r>
            <w:proofErr w:type="gramEnd"/>
            <w:r w:rsidR="006A2A94">
              <w:t>)</w:t>
            </w:r>
          </w:p>
          <w:p w14:paraId="73391532" w14:textId="0E6695CB" w:rsidR="00036450" w:rsidRPr="00B359E4" w:rsidRDefault="00080612" w:rsidP="00B359E4">
            <w:pPr>
              <w:pStyle w:val="Heading4"/>
            </w:pPr>
            <w:r>
              <w:t>[</w:t>
            </w:r>
            <w:proofErr w:type="spellStart"/>
            <w:r>
              <w:t>Riphah</w:t>
            </w:r>
            <w:proofErr w:type="spellEnd"/>
            <w:r>
              <w:t>]</w:t>
            </w:r>
          </w:p>
          <w:p w14:paraId="3F68BACD" w14:textId="59105F7E" w:rsidR="00036450" w:rsidRDefault="00080612" w:rsidP="00036450">
            <w:r>
              <w:t>ADP in accounting and finance</w:t>
            </w:r>
          </w:p>
          <w:p w14:paraId="6B360FBE" w14:textId="77777777" w:rsidR="00080612" w:rsidRDefault="00080612" w:rsidP="00036450"/>
          <w:sdt>
            <w:sdtPr>
              <w:id w:val="1001553383"/>
              <w:placeholder>
                <w:docPart w:val="6006E36068AE43E4AA1EA7C3A52AFAD1"/>
              </w:placeholder>
              <w:temporary/>
              <w:showingPlcHdr/>
              <w15:appearance w15:val="hidden"/>
            </w:sdtPr>
            <w:sdtEndPr/>
            <w:sdtContent>
              <w:p w14:paraId="2FD31E5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13EED14" w14:textId="0BBD869F" w:rsidR="00036450" w:rsidRDefault="00080612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Zint</w:t>
            </w:r>
            <w:proofErr w:type="spellEnd"/>
            <w:r>
              <w:t>-n-</w:t>
            </w:r>
            <w:proofErr w:type="spellStart"/>
            <w:r>
              <w:t>Sabi</w:t>
            </w:r>
            <w:proofErr w:type="spellEnd"/>
            <w:r>
              <w:t>]</w:t>
            </w:r>
            <w:r w:rsidR="00036450">
              <w:t xml:space="preserve"> </w:t>
            </w:r>
            <w:r>
              <w:t>- [Accountant]</w:t>
            </w:r>
          </w:p>
          <w:p w14:paraId="67D429AC" w14:textId="3A1023D1" w:rsidR="00080612" w:rsidRDefault="00080612" w:rsidP="00036450">
            <w:r>
              <w:t>[2021] – [2022]</w:t>
            </w:r>
          </w:p>
          <w:p w14:paraId="5FC260F1" w14:textId="48EFC229" w:rsidR="00036450" w:rsidRDefault="00080612" w:rsidP="00036450">
            <w:r>
              <w:t xml:space="preserve">Have been marking </w:t>
            </w:r>
            <w:proofErr w:type="gramStart"/>
            <w:r>
              <w:t>my</w:t>
            </w:r>
            <w:proofErr w:type="gramEnd"/>
            <w:r>
              <w:t xml:space="preserve"> at most services on scaled up. </w:t>
            </w:r>
            <w:r w:rsidR="00036450" w:rsidRPr="00036450">
              <w:t xml:space="preserve"> </w:t>
            </w:r>
          </w:p>
          <w:p w14:paraId="3F0DD67E" w14:textId="77777777" w:rsidR="004D3011" w:rsidRDefault="004D3011" w:rsidP="00036450"/>
          <w:p w14:paraId="10EA6A8E" w14:textId="1EB3723D" w:rsidR="004D3011" w:rsidRPr="004D3011" w:rsidRDefault="00080612" w:rsidP="00B359E4">
            <w:pPr>
              <w:pStyle w:val="Heading4"/>
              <w:rPr>
                <w:bCs/>
              </w:rPr>
            </w:pPr>
            <w:r>
              <w:t>[Aspire College]</w:t>
            </w:r>
            <w:r w:rsidR="004D3011" w:rsidRPr="004D3011">
              <w:t xml:space="preserve"> </w:t>
            </w:r>
            <w:r>
              <w:t>–</w:t>
            </w:r>
            <w:r w:rsidR="004D3011" w:rsidRPr="004D3011">
              <w:t xml:space="preserve"> </w:t>
            </w:r>
            <w:r>
              <w:t>[Accountant and Consultant]</w:t>
            </w:r>
          </w:p>
          <w:p w14:paraId="0C0687B4" w14:textId="24010A57" w:rsidR="004D3011" w:rsidRPr="004D3011" w:rsidRDefault="00080612" w:rsidP="00B359E4">
            <w:pPr>
              <w:pStyle w:val="Date"/>
            </w:pPr>
            <w:r>
              <w:t xml:space="preserve">[2022] </w:t>
            </w:r>
            <w:r w:rsidR="004D3011" w:rsidRPr="004D3011">
              <w:t>–</w:t>
            </w:r>
            <w:r>
              <w:t xml:space="preserve"> [2023]</w:t>
            </w:r>
          </w:p>
          <w:p w14:paraId="42535152" w14:textId="5D79CF6A" w:rsidR="00080612" w:rsidRDefault="00080612" w:rsidP="004D3011">
            <w:r>
              <w:t xml:space="preserve">Performed as a Senior </w:t>
            </w:r>
            <w:r w:rsidR="006A2A94">
              <w:t xml:space="preserve">Finance </w:t>
            </w:r>
            <w:r>
              <w:t xml:space="preserve">Assistant </w:t>
            </w:r>
          </w:p>
          <w:p w14:paraId="7190CE1E" w14:textId="7733528B" w:rsidR="004D3011" w:rsidRPr="004D3011" w:rsidRDefault="00080612" w:rsidP="004D3011">
            <w:r>
              <w:t>Performed as a Senior Consultant</w:t>
            </w:r>
            <w:r w:rsidR="00036450" w:rsidRPr="004D3011">
              <w:t xml:space="preserve"> </w:t>
            </w:r>
          </w:p>
          <w:p w14:paraId="5B404AE9" w14:textId="77777777" w:rsidR="004D3011" w:rsidRDefault="004D3011" w:rsidP="00036450"/>
          <w:p w14:paraId="4C86A9C8" w14:textId="6D5BC0B3" w:rsidR="004D3011" w:rsidRPr="004D3011" w:rsidRDefault="00080612" w:rsidP="00B359E4">
            <w:pPr>
              <w:pStyle w:val="Heading4"/>
              <w:rPr>
                <w:bCs/>
              </w:rPr>
            </w:pPr>
            <w:r>
              <w:t>[Roc College] –</w:t>
            </w:r>
            <w:r w:rsidR="004D3011" w:rsidRPr="004D3011">
              <w:t xml:space="preserve"> </w:t>
            </w:r>
            <w:r>
              <w:t>[Administrator]</w:t>
            </w:r>
          </w:p>
          <w:p w14:paraId="652C2F07" w14:textId="4772F7D7" w:rsidR="004D3011" w:rsidRPr="004D3011" w:rsidRDefault="00080612" w:rsidP="00B359E4">
            <w:pPr>
              <w:pStyle w:val="Date"/>
            </w:pPr>
            <w:r>
              <w:t xml:space="preserve">[2023] </w:t>
            </w:r>
            <w:r w:rsidR="004D3011" w:rsidRPr="004D3011">
              <w:t>–</w:t>
            </w:r>
            <w:r>
              <w:t xml:space="preserve"> [2024]</w:t>
            </w:r>
          </w:p>
          <w:p w14:paraId="6B15036C" w14:textId="136AC1EE" w:rsidR="004D3011" w:rsidRPr="004D3011" w:rsidRDefault="006A2A94" w:rsidP="004D3011">
            <w:r>
              <w:t xml:space="preserve">Dedicatedly performed my administrative duties as well as performed as a Finance Manager  </w:t>
            </w:r>
          </w:p>
          <w:p w14:paraId="203124F2" w14:textId="77777777" w:rsidR="004D3011" w:rsidRDefault="004D3011" w:rsidP="00036450"/>
          <w:sdt>
            <w:sdtPr>
              <w:id w:val="1669594239"/>
              <w:placeholder>
                <w:docPart w:val="D242D3AEEF92495CAE341C8A39394DF2"/>
              </w:placeholder>
              <w:temporary/>
              <w:showingPlcHdr/>
              <w15:appearance w15:val="hidden"/>
            </w:sdtPr>
            <w:sdtEndPr/>
            <w:sdtContent>
              <w:p w14:paraId="1863222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E22A5B0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DCB0C43" wp14:editId="48D28396">
                  <wp:extent cx="6183296" cy="846594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2F0DD232" w14:textId="77777777" w:rsidR="0043117B" w:rsidRPr="006A2A94" w:rsidRDefault="0085550B" w:rsidP="000C45FF">
      <w:pPr>
        <w:tabs>
          <w:tab w:val="left" w:pos="990"/>
        </w:tabs>
      </w:pPr>
    </w:p>
    <w:sectPr w:rsidR="0043117B" w:rsidRPr="006A2A94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94FB" w14:textId="77777777" w:rsidR="0085550B" w:rsidRDefault="0085550B" w:rsidP="000C45FF">
      <w:r>
        <w:separator/>
      </w:r>
    </w:p>
  </w:endnote>
  <w:endnote w:type="continuationSeparator" w:id="0">
    <w:p w14:paraId="5450980E" w14:textId="77777777" w:rsidR="0085550B" w:rsidRDefault="0085550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C8AE" w14:textId="77777777" w:rsidR="0085550B" w:rsidRDefault="0085550B" w:rsidP="000C45FF">
      <w:r>
        <w:separator/>
      </w:r>
    </w:p>
  </w:footnote>
  <w:footnote w:type="continuationSeparator" w:id="0">
    <w:p w14:paraId="7A6EF600" w14:textId="77777777" w:rsidR="0085550B" w:rsidRDefault="0085550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9D4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A4B6AE" wp14:editId="3B00FC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7"/>
    <w:rsid w:val="00036450"/>
    <w:rsid w:val="00080612"/>
    <w:rsid w:val="00094499"/>
    <w:rsid w:val="000C45FF"/>
    <w:rsid w:val="000E3FD1"/>
    <w:rsid w:val="00112054"/>
    <w:rsid w:val="001317D8"/>
    <w:rsid w:val="001525E1"/>
    <w:rsid w:val="00180329"/>
    <w:rsid w:val="0019001F"/>
    <w:rsid w:val="001A3BBB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5881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2A94"/>
    <w:rsid w:val="00715FCB"/>
    <w:rsid w:val="00743101"/>
    <w:rsid w:val="00764C9F"/>
    <w:rsid w:val="007775E1"/>
    <w:rsid w:val="007867A0"/>
    <w:rsid w:val="007927F5"/>
    <w:rsid w:val="00802CA0"/>
    <w:rsid w:val="0085550B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CF7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3B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leman.tasleem\AppData\Local\Microsoft\Office\16.0\DTS\en-US%7b46AA1942-5DAD-4A1C-9C34-EF3DBE0E7401%7d\%7b93D11738-CDF2-4A41-8BF6-E3536064246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Communication </c:v>
                </c:pt>
                <c:pt idx="1">
                  <c:v>Understanding</c:v>
                </c:pt>
                <c:pt idx="2">
                  <c:v>Motivated</c:v>
                </c:pt>
                <c:pt idx="3">
                  <c:v>Consistency</c:v>
                </c:pt>
                <c:pt idx="4">
                  <c:v>Multitasking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</c:v>
                </c:pt>
                <c:pt idx="1">
                  <c:v>1</c:v>
                </c:pt>
                <c:pt idx="2">
                  <c:v>1</c:v>
                </c:pt>
                <c:pt idx="3">
                  <c:v>0.85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At val="1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52FE704B624FEDABE326E824D4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70B42-EE96-4203-BC68-7AB42170520A}"/>
      </w:docPartPr>
      <w:docPartBody>
        <w:p w:rsidR="00000000" w:rsidRDefault="00E54517">
          <w:pPr>
            <w:pStyle w:val="2852FE704B624FEDABE326E824D49104"/>
          </w:pPr>
          <w:r w:rsidRPr="00D5459D">
            <w:t>Profile</w:t>
          </w:r>
        </w:p>
      </w:docPartBody>
    </w:docPart>
    <w:docPart>
      <w:docPartPr>
        <w:name w:val="B9288F3AF55E4608A1B2111B97C7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03ED3-891D-4834-88F8-CDD1BB05B8E5}"/>
      </w:docPartPr>
      <w:docPartBody>
        <w:p w:rsidR="00000000" w:rsidRDefault="00E54517">
          <w:pPr>
            <w:pStyle w:val="B9288F3AF55E4608A1B2111B97C760A5"/>
          </w:pPr>
          <w:r w:rsidRPr="00CB0055">
            <w:t>Contact</w:t>
          </w:r>
        </w:p>
      </w:docPartBody>
    </w:docPart>
    <w:docPart>
      <w:docPartPr>
        <w:name w:val="C01D2D89B97C4410B190CAF88F2D2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1062-87D8-47F8-8384-EFEC3E3F1539}"/>
      </w:docPartPr>
      <w:docPartBody>
        <w:p w:rsidR="00000000" w:rsidRDefault="00E54517">
          <w:pPr>
            <w:pStyle w:val="C01D2D89B97C4410B190CAF88F2D2E01"/>
          </w:pPr>
          <w:r w:rsidRPr="004D3011">
            <w:t>PHONE:</w:t>
          </w:r>
        </w:p>
      </w:docPartBody>
    </w:docPart>
    <w:docPart>
      <w:docPartPr>
        <w:name w:val="F3AFCD36F60549489FE9D17BC3A84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CAA4-811D-4C30-947A-FC3A7804CBFF}"/>
      </w:docPartPr>
      <w:docPartBody>
        <w:p w:rsidR="00000000" w:rsidRDefault="00E54517">
          <w:pPr>
            <w:pStyle w:val="F3AFCD36F60549489FE9D17BC3A8439D"/>
          </w:pPr>
          <w:r w:rsidRPr="004D3011">
            <w:t>EMAIL:</w:t>
          </w:r>
        </w:p>
      </w:docPartBody>
    </w:docPart>
    <w:docPart>
      <w:docPartPr>
        <w:name w:val="2C19A861C79743DEB942CB3E40E22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3BA1E-F487-49B0-B9DC-C4A0B0E39B84}"/>
      </w:docPartPr>
      <w:docPartBody>
        <w:p w:rsidR="00000000" w:rsidRDefault="00E54517">
          <w:pPr>
            <w:pStyle w:val="2C19A861C79743DEB942CB3E40E22514"/>
          </w:pPr>
          <w:r w:rsidRPr="00CB0055">
            <w:t>Hobbies</w:t>
          </w:r>
        </w:p>
      </w:docPartBody>
    </w:docPart>
    <w:docPart>
      <w:docPartPr>
        <w:name w:val="9F0C2F7FB2474B118A1F3B915BE00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BFD2-6494-4182-9F9A-5565C52F7A0F}"/>
      </w:docPartPr>
      <w:docPartBody>
        <w:p w:rsidR="00000000" w:rsidRDefault="00E54517">
          <w:pPr>
            <w:pStyle w:val="9F0C2F7FB2474B118A1F3B915BE002D6"/>
          </w:pPr>
          <w:r w:rsidRPr="00036450">
            <w:t>EDUCATION</w:t>
          </w:r>
        </w:p>
      </w:docPartBody>
    </w:docPart>
    <w:docPart>
      <w:docPartPr>
        <w:name w:val="6006E36068AE43E4AA1EA7C3A52AF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D5E4-00E3-47A2-A35E-E94AB7CF1027}"/>
      </w:docPartPr>
      <w:docPartBody>
        <w:p w:rsidR="00000000" w:rsidRDefault="00E54517">
          <w:pPr>
            <w:pStyle w:val="6006E36068AE43E4AA1EA7C3A52AFAD1"/>
          </w:pPr>
          <w:r w:rsidRPr="00036450">
            <w:t>WORK EXPERIENCE</w:t>
          </w:r>
        </w:p>
      </w:docPartBody>
    </w:docPart>
    <w:docPart>
      <w:docPartPr>
        <w:name w:val="D242D3AEEF92495CAE341C8A39394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F43A0-2E73-4039-BAD9-F97674D7FB13}"/>
      </w:docPartPr>
      <w:docPartBody>
        <w:p w:rsidR="00000000" w:rsidRDefault="00E54517">
          <w:pPr>
            <w:pStyle w:val="D242D3AEEF92495CAE341C8A39394DF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17"/>
    <w:rsid w:val="00E5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1CDF263FC438ABFE63145A19CB400">
    <w:name w:val="A3B1CDF263FC438ABFE63145A19CB400"/>
  </w:style>
  <w:style w:type="paragraph" w:customStyle="1" w:styleId="0B5FB26379F6430DA706FB22C1CD573B">
    <w:name w:val="0B5FB26379F6430DA706FB22C1CD573B"/>
  </w:style>
  <w:style w:type="paragraph" w:customStyle="1" w:styleId="2852FE704B624FEDABE326E824D49104">
    <w:name w:val="2852FE704B624FEDABE326E824D49104"/>
  </w:style>
  <w:style w:type="paragraph" w:customStyle="1" w:styleId="DD86E8CCE51246879256E1CB05500465">
    <w:name w:val="DD86E8CCE51246879256E1CB05500465"/>
  </w:style>
  <w:style w:type="paragraph" w:customStyle="1" w:styleId="B9288F3AF55E4608A1B2111B97C760A5">
    <w:name w:val="B9288F3AF55E4608A1B2111B97C760A5"/>
  </w:style>
  <w:style w:type="paragraph" w:customStyle="1" w:styleId="C01D2D89B97C4410B190CAF88F2D2E01">
    <w:name w:val="C01D2D89B97C4410B190CAF88F2D2E01"/>
  </w:style>
  <w:style w:type="paragraph" w:customStyle="1" w:styleId="6E216028B8FE4F33A7B41E02FF2A8390">
    <w:name w:val="6E216028B8FE4F33A7B41E02FF2A8390"/>
  </w:style>
  <w:style w:type="paragraph" w:customStyle="1" w:styleId="4FC2433ACA4C48F585B69BA8146F7E42">
    <w:name w:val="4FC2433ACA4C48F585B69BA8146F7E42"/>
  </w:style>
  <w:style w:type="paragraph" w:customStyle="1" w:styleId="512ECEEDC7584AC0A3A179F5722FB4EE">
    <w:name w:val="512ECEEDC7584AC0A3A179F5722FB4EE"/>
  </w:style>
  <w:style w:type="paragraph" w:customStyle="1" w:styleId="F3AFCD36F60549489FE9D17BC3A8439D">
    <w:name w:val="F3AFCD36F60549489FE9D17BC3A843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D88F6D47971440E9168315EB4D0E20F">
    <w:name w:val="BD88F6D47971440E9168315EB4D0E20F"/>
  </w:style>
  <w:style w:type="paragraph" w:customStyle="1" w:styleId="2C19A861C79743DEB942CB3E40E22514">
    <w:name w:val="2C19A861C79743DEB942CB3E40E22514"/>
  </w:style>
  <w:style w:type="paragraph" w:customStyle="1" w:styleId="51EF846F3D294686AB195BF43778D25C">
    <w:name w:val="51EF846F3D294686AB195BF43778D25C"/>
  </w:style>
  <w:style w:type="paragraph" w:customStyle="1" w:styleId="AB03217D1E134EF79FD6C773778567FD">
    <w:name w:val="AB03217D1E134EF79FD6C773778567FD"/>
  </w:style>
  <w:style w:type="paragraph" w:customStyle="1" w:styleId="CDEE9A77361549D689BA5D60CA21FE74">
    <w:name w:val="CDEE9A77361549D689BA5D60CA21FE74"/>
  </w:style>
  <w:style w:type="paragraph" w:customStyle="1" w:styleId="D05F2020506A4409923246004AE5DAAC">
    <w:name w:val="D05F2020506A4409923246004AE5DAAC"/>
  </w:style>
  <w:style w:type="paragraph" w:customStyle="1" w:styleId="9F0C2F7FB2474B118A1F3B915BE002D6">
    <w:name w:val="9F0C2F7FB2474B118A1F3B915BE002D6"/>
  </w:style>
  <w:style w:type="paragraph" w:customStyle="1" w:styleId="3D73D12704A6466C85703697D77A8D51">
    <w:name w:val="3D73D12704A6466C85703697D77A8D51"/>
  </w:style>
  <w:style w:type="paragraph" w:customStyle="1" w:styleId="3EFEAAA6E1F64EE49CD07A87F8EADC9B">
    <w:name w:val="3EFEAAA6E1F64EE49CD07A87F8EADC9B"/>
  </w:style>
  <w:style w:type="paragraph" w:customStyle="1" w:styleId="864C013F656E4BC1AEB0BD419B78799C">
    <w:name w:val="864C013F656E4BC1AEB0BD419B78799C"/>
  </w:style>
  <w:style w:type="paragraph" w:customStyle="1" w:styleId="E7EB29BCB410462293C3EBF271026FF8">
    <w:name w:val="E7EB29BCB410462293C3EBF271026FF8"/>
  </w:style>
  <w:style w:type="paragraph" w:customStyle="1" w:styleId="CDB98A3C3778467EB66197A9BD60ADFC">
    <w:name w:val="CDB98A3C3778467EB66197A9BD60ADFC"/>
  </w:style>
  <w:style w:type="paragraph" w:customStyle="1" w:styleId="6D170303EE0E42EDA310BDF6CA15F007">
    <w:name w:val="6D170303EE0E42EDA310BDF6CA15F007"/>
  </w:style>
  <w:style w:type="paragraph" w:customStyle="1" w:styleId="C5DAC85DADFB4D01B00C73974AC84286">
    <w:name w:val="C5DAC85DADFB4D01B00C73974AC84286"/>
  </w:style>
  <w:style w:type="paragraph" w:customStyle="1" w:styleId="6006E36068AE43E4AA1EA7C3A52AFAD1">
    <w:name w:val="6006E36068AE43E4AA1EA7C3A52AFAD1"/>
  </w:style>
  <w:style w:type="paragraph" w:customStyle="1" w:styleId="FA32BCBDFDB141AFB4CA4F897CDF46C5">
    <w:name w:val="FA32BCBDFDB141AFB4CA4F897CDF46C5"/>
  </w:style>
  <w:style w:type="paragraph" w:customStyle="1" w:styleId="1A3077BBD92A4D6FBD1651BEFA6568FA">
    <w:name w:val="1A3077BBD92A4D6FBD1651BEFA6568FA"/>
  </w:style>
  <w:style w:type="paragraph" w:customStyle="1" w:styleId="49C133B9D5FB41B6990337C71C2DD375">
    <w:name w:val="49C133B9D5FB41B6990337C71C2DD375"/>
  </w:style>
  <w:style w:type="paragraph" w:customStyle="1" w:styleId="11C7F5C88E864C2AA025424868CF0587">
    <w:name w:val="11C7F5C88E864C2AA025424868CF0587"/>
  </w:style>
  <w:style w:type="paragraph" w:customStyle="1" w:styleId="5B932953A9674C06A878712D1BBB2073">
    <w:name w:val="5B932953A9674C06A878712D1BBB2073"/>
  </w:style>
  <w:style w:type="paragraph" w:customStyle="1" w:styleId="1288212ADBDD401B8EC476F06E34A77A">
    <w:name w:val="1288212ADBDD401B8EC476F06E34A77A"/>
  </w:style>
  <w:style w:type="paragraph" w:customStyle="1" w:styleId="7D94AC42787144E9888B01F2A6B7A8D1">
    <w:name w:val="7D94AC42787144E9888B01F2A6B7A8D1"/>
  </w:style>
  <w:style w:type="paragraph" w:customStyle="1" w:styleId="5C639EA63E5443EEB7A8D7C65C181981">
    <w:name w:val="5C639EA63E5443EEB7A8D7C65C181981"/>
  </w:style>
  <w:style w:type="paragraph" w:customStyle="1" w:styleId="2BE1D70634204BABB2A8DADCA6FB3614">
    <w:name w:val="2BE1D70634204BABB2A8DADCA6FB3614"/>
  </w:style>
  <w:style w:type="paragraph" w:customStyle="1" w:styleId="B957913E9D7A48A9B05342E41E2EFD50">
    <w:name w:val="B957913E9D7A48A9B05342E41E2EFD50"/>
  </w:style>
  <w:style w:type="paragraph" w:customStyle="1" w:styleId="3A20CA9451B74D88A3F77BA1B75831FD">
    <w:name w:val="3A20CA9451B74D88A3F77BA1B75831FD"/>
  </w:style>
  <w:style w:type="paragraph" w:customStyle="1" w:styleId="ADCECB1C31404FB68840CB06DF4E1F96">
    <w:name w:val="ADCECB1C31404FB68840CB06DF4E1F96"/>
  </w:style>
  <w:style w:type="paragraph" w:customStyle="1" w:styleId="C95CF5ECDEB743B3B690DF32E0A842BE">
    <w:name w:val="C95CF5ECDEB743B3B690DF32E0A842BE"/>
  </w:style>
  <w:style w:type="paragraph" w:customStyle="1" w:styleId="5DC2E3A5B2CF44C980DC3984E02AA0D3">
    <w:name w:val="5DC2E3A5B2CF44C980DC3984E02AA0D3"/>
  </w:style>
  <w:style w:type="paragraph" w:customStyle="1" w:styleId="1B95894D4E3C4A8CA809353F0874940A">
    <w:name w:val="1B95894D4E3C4A8CA809353F0874940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42D3AEEF92495CAE341C8A39394DF2">
    <w:name w:val="D242D3AEEF92495CAE341C8A39394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{93D11738-CDF2-4A41-8BF6-E3536064246F}tf00546271_win32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2024-11-08T08:40:00Z</dcterms:created>
  <dcterms:modified xsi:type="dcterms:W3CDTF">2024-11-08T09:28:00Z</dcterms:modified>
</cp:coreProperties>
</file>